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tblpXSpec="center" w:tblpY="3428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F133C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F133C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F133C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F133CC">
            <w:pPr>
              <w:ind w:left="144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3FE54850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162C5D" w:rsidRDefault="001060E1" w:rsidP="00F133CC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162C5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</w:p>
          <w:p w14:paraId="3E1917E2" w14:textId="512A77BC" w:rsidR="001060E1" w:rsidRDefault="001060E1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540433B" w14:textId="4BEDB1AD" w:rsidR="00444E9C" w:rsidRDefault="00444E9C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78C62930" w14:textId="76A4063D" w:rsidR="00444E9C" w:rsidRPr="00444E9C" w:rsidRDefault="00444E9C" w:rsidP="00F133C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6F6CC3F9" w14:textId="74A77F9A" w:rsidR="00F22C2F" w:rsidRPr="00EC6A0F" w:rsidRDefault="001060E1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D23189" w:rsidRPr="00EC6A0F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="00F22C2F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 </w:t>
            </w:r>
            <w:r w:rsidR="00D64B55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S</w:t>
            </w:r>
            <w:r w:rsid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an </w:t>
            </w:r>
            <w:r w:rsidR="00D64B55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F</w:t>
            </w:r>
            <w:r w:rsid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rancisco</w:t>
            </w:r>
            <w:r w:rsidR="00D64B55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 State</w:t>
            </w:r>
            <w:r w:rsid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D64B55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(</w:t>
            </w:r>
            <w:r w:rsidR="00D23189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CSF</w:t>
            </w:r>
            <w:r w:rsidR="00D64B55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)</w:t>
            </w:r>
          </w:p>
          <w:p w14:paraId="06B764D3" w14:textId="26DC9920" w:rsidR="00D23189" w:rsidRDefault="00F22C2F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1" w:name="OLE_LINK1"/>
            <w:bookmarkStart w:id="2" w:name="OLE_LINK2"/>
            <w:r>
              <w:rPr>
                <w:noProof/>
              </w:rPr>
              <w:drawing>
                <wp:inline distT="0" distB="0" distL="0" distR="0" wp14:anchorId="3B40D84A" wp14:editId="2DDE5923">
                  <wp:extent cx="2751061" cy="720725"/>
                  <wp:effectExtent l="0" t="0" r="0" b="3175"/>
                  <wp:docPr id="3" name="Picture 3" descr="SPUBAFF2:new identity:~Logos:~Logo Masters:SF State_Logo_H_black_1i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UBAFF2:new identity:~Logos:~Logo Masters:SF State_Logo_H_black_1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126" cy="739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bookmarkEnd w:id="2"/>
          </w:p>
          <w:p w14:paraId="71634D1A" w14:textId="77777777" w:rsidR="00932716" w:rsidRPr="00932716" w:rsidRDefault="00932716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6EA15F9" w14:textId="77777777" w:rsidR="00D23189" w:rsidRDefault="001060E1" w:rsidP="00F133C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1AFBFB11" w14:textId="77777777" w:rsidR="00D23189" w:rsidRDefault="00D23189" w:rsidP="00F133CC">
            <w:pPr>
              <w:ind w:left="153" w:right="153"/>
              <w:rPr>
                <w:rFonts w:ascii="Tahoma" w:eastAsia="Calibri" w:hAnsi="Tahoma" w:cs="Tahoma"/>
                <w:b/>
                <w:sz w:val="28"/>
                <w:szCs w:val="28"/>
              </w:rPr>
            </w:pPr>
          </w:p>
          <w:p w14:paraId="2F185A17" w14:textId="77777777" w:rsidR="00F22C2F" w:rsidRDefault="00D23189" w:rsidP="00F22C2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0A8D63EF" w14:textId="73FDF7C7" w:rsidR="001060E1" w:rsidRPr="00B458C4" w:rsidRDefault="001060E1" w:rsidP="00F22C2F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  <w:r w:rsidR="00D64B55"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t xml:space="preserve"> </w:t>
            </w:r>
            <w:r w:rsidR="005F5E56"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1E7B1C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CC10A7">
      <w:type w:val="continuous"/>
      <w:pgSz w:w="12240" w:h="20160" w:code="5"/>
      <w:pgMar w:top="720" w:right="360" w:bottom="245" w:left="36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8E819" w14:textId="77777777" w:rsidR="005F5E56" w:rsidRDefault="005F5E56" w:rsidP="00D42A2C">
      <w:r>
        <w:separator/>
      </w:r>
    </w:p>
  </w:endnote>
  <w:endnote w:type="continuationSeparator" w:id="0">
    <w:p w14:paraId="038E42A7" w14:textId="77777777" w:rsidR="005F5E56" w:rsidRDefault="005F5E56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292CE" w14:textId="77777777" w:rsidR="005F5E56" w:rsidRDefault="005F5E56" w:rsidP="00D42A2C">
      <w:r>
        <w:separator/>
      </w:r>
    </w:p>
  </w:footnote>
  <w:footnote w:type="continuationSeparator" w:id="0">
    <w:p w14:paraId="00CEE9C8" w14:textId="77777777" w:rsidR="005F5E56" w:rsidRDefault="005F5E56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133C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2C5D"/>
    <w:rsid w:val="0016764C"/>
    <w:rsid w:val="00174E48"/>
    <w:rsid w:val="00180815"/>
    <w:rsid w:val="001A014B"/>
    <w:rsid w:val="001A7CA1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3F5CB1"/>
    <w:rsid w:val="00405305"/>
    <w:rsid w:val="00423320"/>
    <w:rsid w:val="004251CB"/>
    <w:rsid w:val="004364EA"/>
    <w:rsid w:val="00436D61"/>
    <w:rsid w:val="00440786"/>
    <w:rsid w:val="00443A97"/>
    <w:rsid w:val="00444E9C"/>
    <w:rsid w:val="004532B5"/>
    <w:rsid w:val="0045744A"/>
    <w:rsid w:val="004647B2"/>
    <w:rsid w:val="00467194"/>
    <w:rsid w:val="00470F4E"/>
    <w:rsid w:val="004718B5"/>
    <w:rsid w:val="004910B7"/>
    <w:rsid w:val="004A7E1B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5F5E56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237D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0A7"/>
    <w:rsid w:val="00CD37B9"/>
    <w:rsid w:val="00CD664A"/>
    <w:rsid w:val="00CE1C37"/>
    <w:rsid w:val="00D07D16"/>
    <w:rsid w:val="00D137FA"/>
    <w:rsid w:val="00D23189"/>
    <w:rsid w:val="00D24FDA"/>
    <w:rsid w:val="00D309BB"/>
    <w:rsid w:val="00D42A2C"/>
    <w:rsid w:val="00D43BCE"/>
    <w:rsid w:val="00D45B32"/>
    <w:rsid w:val="00D62BDC"/>
    <w:rsid w:val="00D64B55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C6A0F"/>
    <w:rsid w:val="00ED00A5"/>
    <w:rsid w:val="00ED1344"/>
    <w:rsid w:val="00ED2A78"/>
    <w:rsid w:val="00EE1602"/>
    <w:rsid w:val="00EE2464"/>
    <w:rsid w:val="00EE5AEA"/>
    <w:rsid w:val="00EE7E64"/>
    <w:rsid w:val="00EF1844"/>
    <w:rsid w:val="00F133CC"/>
    <w:rsid w:val="00F22C2F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0324C-663B-4BD2-B93B-D6C0255E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34</cp:revision>
  <cp:lastPrinted>2014-12-11T23:20:00Z</cp:lastPrinted>
  <dcterms:created xsi:type="dcterms:W3CDTF">2018-10-17T16:11:00Z</dcterms:created>
  <dcterms:modified xsi:type="dcterms:W3CDTF">2019-06-26T00:15:00Z</dcterms:modified>
</cp:coreProperties>
</file>