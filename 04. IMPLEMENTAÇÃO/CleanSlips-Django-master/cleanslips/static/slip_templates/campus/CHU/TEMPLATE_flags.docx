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81EF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81EF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81EF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D72A11E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3310B1E" w:rsidR="001060E1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3F9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3B846A52" w14:textId="6DCED063" w:rsidR="0098116B" w:rsidRDefault="0098116B" w:rsidP="00681EF9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</w:p>
          <w:p w14:paraId="321D4A12" w14:textId="513B86CD" w:rsidR="0098116B" w:rsidRPr="0098116B" w:rsidRDefault="0098116B" w:rsidP="00681EF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13D46D58" w:rsidR="00932716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Humboldt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State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CHU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71634D1A" w14:textId="77777777" w:rsidR="00932716" w:rsidRPr="00932716" w:rsidRDefault="00932716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8F8694C" w14:textId="77777777" w:rsidR="001E3F96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5D18A5E3" w14:textId="77777777" w:rsidR="001E3F96" w:rsidRDefault="001E3F96" w:rsidP="00681EF9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15A0D2C1" w:rsidR="001060E1" w:rsidRPr="0008634A" w:rsidRDefault="001E3F96" w:rsidP="00681EF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530601DB" w14:textId="77777777" w:rsidR="001060E1" w:rsidRDefault="001060E1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0C606CC2" w:rsidR="00841F9C" w:rsidRPr="00B458C4" w:rsidRDefault="00CB4F4E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A3900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5ED0A" w14:textId="77777777" w:rsidR="00CB4F4E" w:rsidRDefault="00CB4F4E" w:rsidP="00D42A2C">
      <w:r>
        <w:separator/>
      </w:r>
    </w:p>
  </w:endnote>
  <w:endnote w:type="continuationSeparator" w:id="0">
    <w:p w14:paraId="466DE054" w14:textId="77777777" w:rsidR="00CB4F4E" w:rsidRDefault="00CB4F4E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B9AA8" w14:textId="77777777" w:rsidR="00CB4F4E" w:rsidRDefault="00CB4F4E" w:rsidP="00D42A2C">
      <w:r>
        <w:separator/>
      </w:r>
    </w:p>
  </w:footnote>
  <w:footnote w:type="continuationSeparator" w:id="0">
    <w:p w14:paraId="62CBBF5C" w14:textId="77777777" w:rsidR="00CB4F4E" w:rsidRDefault="00CB4F4E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3F96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81EF9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1505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41F9C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16B"/>
    <w:rsid w:val="009876D2"/>
    <w:rsid w:val="009A344A"/>
    <w:rsid w:val="009A5FA3"/>
    <w:rsid w:val="009C769B"/>
    <w:rsid w:val="009D5A23"/>
    <w:rsid w:val="009D601D"/>
    <w:rsid w:val="009D75F1"/>
    <w:rsid w:val="009F245D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B4F4E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3D3B"/>
    <w:rsid w:val="00DC7977"/>
    <w:rsid w:val="00DD7593"/>
    <w:rsid w:val="00DE0239"/>
    <w:rsid w:val="00DE70B8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D00B7-B8CE-4A52-BED5-9BB10930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30</cp:revision>
  <cp:lastPrinted>2014-12-11T23:20:00Z</cp:lastPrinted>
  <dcterms:created xsi:type="dcterms:W3CDTF">2018-10-17T16:11:00Z</dcterms:created>
  <dcterms:modified xsi:type="dcterms:W3CDTF">2019-06-26T00:13:00Z</dcterms:modified>
</cp:coreProperties>
</file>