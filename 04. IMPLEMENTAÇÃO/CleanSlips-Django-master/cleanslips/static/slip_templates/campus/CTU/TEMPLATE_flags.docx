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258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0A3A855B" w14:textId="65690CAA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EEAE73B" wp14:editId="7EC84E19">
                  <wp:extent cx="2133600" cy="1114425"/>
                  <wp:effectExtent l="0" t="0" r="0" b="9525"/>
                  <wp:docPr id="3" name="Picture 3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AB540" w14:textId="77777777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5A80CC6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AFEEE6F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10DF563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8BA15E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0ABA7B27" w14:textId="77777777" w:rsidR="002334FF" w:rsidRPr="00743980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t xml:space="preserve">Comments: </w:t>
            </w:r>
            <w:r w:rsidRPr="00C7050C">
              <w:rPr>
                <w:rFonts w:ascii="Tahoma" w:hAnsi="Tahoma" w:cs="Tahoma"/>
                <w:color w:val="C00000"/>
              </w:rPr>
              <w:fldChar w:fldCharType="begin"/>
            </w:r>
            <w:r w:rsidRPr="00C7050C">
              <w:rPr>
                <w:rFonts w:ascii="Tahoma" w:hAnsi="Tahoma" w:cs="Tahoma"/>
                <w:color w:val="C00000"/>
              </w:rPr>
              <w:instrText xml:space="preserve"> MERGEFIELD Comments </w:instrText>
            </w:r>
            <w:r w:rsidRPr="00C7050C">
              <w:rPr>
                <w:rFonts w:ascii="Tahoma" w:hAnsi="Tahoma" w:cs="Tahoma"/>
                <w:color w:val="C00000"/>
              </w:rPr>
              <w:fldChar w:fldCharType="separate"/>
            </w:r>
            <w:r>
              <w:rPr>
                <w:rFonts w:ascii="Tahoma" w:hAnsi="Tahoma" w:cs="Tahoma"/>
                <w:noProof/>
                <w:color w:val="C00000"/>
              </w:rPr>
              <w:t>«Comments»</w:t>
            </w:r>
            <w:r w:rsidRPr="00C7050C">
              <w:rPr>
                <w:rFonts w:ascii="Tahoma" w:hAnsi="Tahoma" w:cs="Tahoma"/>
                <w:color w:val="C00000"/>
              </w:rPr>
              <w:fldChar w:fldCharType="end"/>
            </w:r>
          </w:p>
          <w:p w14:paraId="2F133F24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106A15DB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0D53ADD" w14:textId="77777777" w:rsidR="002334FF" w:rsidRPr="00BD0160" w:rsidRDefault="002334FF" w:rsidP="00125819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F4014FE" w14:textId="77777777" w:rsidR="002334FF" w:rsidRDefault="002334FF" w:rsidP="00125819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78720C8B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4A581A25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30EFDBC7" w14:textId="77777777" w:rsidR="002334FF" w:rsidRPr="008B5236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7CCF2F11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Stanislaus State (CTU)</w:t>
            </w:r>
          </w:p>
          <w:p w14:paraId="334D8DD9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41477C3F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6E76627D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DF176B2" w14:textId="6A6F81F3" w:rsidR="007F50DD" w:rsidRPr="007F50DD" w:rsidRDefault="002334FF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7F50DD"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  <w:br/>
            </w:r>
          </w:p>
          <w:p w14:paraId="0A8D63EF" w14:textId="27C7AC1C" w:rsidR="00003A56" w:rsidRPr="00B458C4" w:rsidRDefault="004F5383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322289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8E673" w14:textId="77777777" w:rsidR="004B6C44" w:rsidRDefault="004B6C44" w:rsidP="00D42A2C">
      <w:r>
        <w:separator/>
      </w:r>
    </w:p>
  </w:endnote>
  <w:endnote w:type="continuationSeparator" w:id="0">
    <w:p w14:paraId="0A0C4004" w14:textId="77777777" w:rsidR="004B6C44" w:rsidRDefault="004B6C44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F18F3" w14:textId="77777777" w:rsidR="004B6C44" w:rsidRDefault="004B6C44" w:rsidP="00D42A2C">
      <w:r>
        <w:separator/>
      </w:r>
    </w:p>
  </w:footnote>
  <w:footnote w:type="continuationSeparator" w:id="0">
    <w:p w14:paraId="22737C21" w14:textId="77777777" w:rsidR="004B6C44" w:rsidRDefault="004B6C44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3A56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819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FE4"/>
    <w:rsid w:val="0020665A"/>
    <w:rsid w:val="002164DD"/>
    <w:rsid w:val="002165E2"/>
    <w:rsid w:val="00221353"/>
    <w:rsid w:val="00224014"/>
    <w:rsid w:val="00224B7F"/>
    <w:rsid w:val="002334FF"/>
    <w:rsid w:val="0023426A"/>
    <w:rsid w:val="00242C94"/>
    <w:rsid w:val="0026122A"/>
    <w:rsid w:val="0026771E"/>
    <w:rsid w:val="002A0533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B6C44"/>
    <w:rsid w:val="004C1615"/>
    <w:rsid w:val="004D2301"/>
    <w:rsid w:val="004E3FA8"/>
    <w:rsid w:val="004F5383"/>
    <w:rsid w:val="00552DAF"/>
    <w:rsid w:val="00580393"/>
    <w:rsid w:val="00584F0B"/>
    <w:rsid w:val="005851BD"/>
    <w:rsid w:val="005A4C45"/>
    <w:rsid w:val="005B63E1"/>
    <w:rsid w:val="005C1BED"/>
    <w:rsid w:val="00612762"/>
    <w:rsid w:val="00622A7E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7F50D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D29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A552B"/>
    <w:rsid w:val="00FC3C7D"/>
    <w:rsid w:val="00FC6559"/>
    <w:rsid w:val="00FD5675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655A-4D3D-41D3-A2F5-AF4CE14D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2019-06-25T23:54:00Z</dcterms:modified>
</cp:coreProperties>
</file>