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901C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901C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901C1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901C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901C1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F9D766A" w:rsidR="001060E1" w:rsidRPr="006168F9" w:rsidRDefault="001060E1" w:rsidP="00901C1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6168F9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255AD220" w:rsidR="00932716" w:rsidRDefault="001060E1" w:rsidP="00901C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E01C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Cal State LA (CLA)</w:t>
            </w:r>
          </w:p>
          <w:p w14:paraId="71634D1A" w14:textId="77777777" w:rsidR="00932716" w:rsidRPr="00932716" w:rsidRDefault="00932716" w:rsidP="00901C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901C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97E46F4" w14:textId="77777777" w:rsidR="001060E1" w:rsidRDefault="001060E1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11340062" w:rsidR="00A32B52" w:rsidRPr="00B458C4" w:rsidRDefault="000B1A84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12FF78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B3C34" w14:textId="77777777" w:rsidR="00AA7522" w:rsidRDefault="00AA7522" w:rsidP="00D42A2C">
      <w:r>
        <w:separator/>
      </w:r>
    </w:p>
  </w:endnote>
  <w:endnote w:type="continuationSeparator" w:id="0">
    <w:p w14:paraId="2AA1D974" w14:textId="77777777" w:rsidR="00AA7522" w:rsidRDefault="00AA752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CF9B8" w14:textId="77777777" w:rsidR="00AA7522" w:rsidRDefault="00AA7522" w:rsidP="00D42A2C">
      <w:r>
        <w:separator/>
      </w:r>
    </w:p>
  </w:footnote>
  <w:footnote w:type="continuationSeparator" w:id="0">
    <w:p w14:paraId="1BAEB38E" w14:textId="77777777" w:rsidR="00AA7522" w:rsidRDefault="00AA752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B1A8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56B33"/>
    <w:rsid w:val="00580393"/>
    <w:rsid w:val="00584F0B"/>
    <w:rsid w:val="005851BD"/>
    <w:rsid w:val="005A4C45"/>
    <w:rsid w:val="005B63E1"/>
    <w:rsid w:val="005C1BED"/>
    <w:rsid w:val="00612762"/>
    <w:rsid w:val="006168F9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1C19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2B52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7522"/>
    <w:rsid w:val="00AB0AF9"/>
    <w:rsid w:val="00AB75B0"/>
    <w:rsid w:val="00AD7DB0"/>
    <w:rsid w:val="00AE01C4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7885-8C1E-4CCC-AF0E-7EB38873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30</cp:revision>
  <cp:lastPrinted>2014-12-11T23:20:00Z</cp:lastPrinted>
  <dcterms:created xsi:type="dcterms:W3CDTF">2018-10-17T16:11:00Z</dcterms:created>
  <dcterms:modified xsi:type="dcterms:W3CDTF">2019-06-25T23:31:00Z</dcterms:modified>
</cp:coreProperties>
</file>