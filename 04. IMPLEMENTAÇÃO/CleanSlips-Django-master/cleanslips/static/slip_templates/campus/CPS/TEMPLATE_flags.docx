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06605C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06605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06605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06605C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06605C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06605C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06605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06605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06605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455A9256" w:rsidR="001060E1" w:rsidRDefault="00EB6383" w:rsidP="0006605C">
            <w:pPr>
              <w:ind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  </w:t>
            </w:r>
            <w:r w:rsidR="001060E1">
              <w:rPr>
                <w:rFonts w:ascii="Tahoma" w:hAnsi="Tahoma" w:cs="Tahoma"/>
                <w:color w:val="4E4D4B"/>
              </w:rPr>
              <w:fldChar w:fldCharType="begin"/>
            </w:r>
            <w:r w:rsidR="001060E1"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 w:rsidR="001060E1">
              <w:rPr>
                <w:rFonts w:ascii="Tahoma" w:hAnsi="Tahoma" w:cs="Tahoma"/>
                <w:color w:val="4E4D4B"/>
              </w:rPr>
              <w:fldChar w:fldCharType="separate"/>
            </w:r>
            <w:r w:rsidR="001060E1">
              <w:rPr>
                <w:rFonts w:ascii="Tahoma" w:hAnsi="Tahoma" w:cs="Tahoma"/>
                <w:noProof/>
                <w:color w:val="4E4D4B"/>
              </w:rPr>
              <w:t>«External_request_ID»</w:t>
            </w:r>
            <w:r w:rsidR="001060E1"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06605C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71CFCBF" w14:textId="77777777" w:rsidR="001060E1" w:rsidRPr="000242AC" w:rsidRDefault="001060E1" w:rsidP="0006605C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0242AC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</w:p>
          <w:p w14:paraId="3E1917E2" w14:textId="23B4E6FB" w:rsidR="001060E1" w:rsidRDefault="001060E1" w:rsidP="0006605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6E0DF80F" w14:textId="4520B1A7" w:rsidR="000242AC" w:rsidRDefault="000242AC" w:rsidP="0006605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124C1CF3" w14:textId="78EDE6D2" w:rsidR="000242AC" w:rsidRPr="000242AC" w:rsidRDefault="000242AC" w:rsidP="0006605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0771F225" w:rsidR="00932716" w:rsidRDefault="001060E1" w:rsidP="0006605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7C6474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F178BD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Cal Poly SLO</w:t>
            </w:r>
            <w:r w:rsidR="007C647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F178BD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 w:rsidR="007C647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CPS</w:t>
            </w:r>
            <w:r w:rsidR="00F178BD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71634D1A" w14:textId="77777777" w:rsidR="00932716" w:rsidRPr="00932716" w:rsidRDefault="00932716" w:rsidP="0006605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06605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4C99E381" w14:textId="77777777" w:rsidR="001060E1" w:rsidRDefault="001060E1" w:rsidP="0006605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108E573C" w:rsidR="004103B4" w:rsidRPr="00B458C4" w:rsidRDefault="00F178BD" w:rsidP="0006605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3FB553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4C205" w14:textId="77777777" w:rsidR="00BE6029" w:rsidRDefault="00BE6029" w:rsidP="00D42A2C">
      <w:r>
        <w:separator/>
      </w:r>
    </w:p>
  </w:endnote>
  <w:endnote w:type="continuationSeparator" w:id="0">
    <w:p w14:paraId="548BFB8B" w14:textId="77777777" w:rsidR="00BE6029" w:rsidRDefault="00BE6029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BD43A" w14:textId="77777777" w:rsidR="00BE6029" w:rsidRDefault="00BE6029" w:rsidP="00D42A2C">
      <w:r>
        <w:separator/>
      </w:r>
    </w:p>
  </w:footnote>
  <w:footnote w:type="continuationSeparator" w:id="0">
    <w:p w14:paraId="1BB605A5" w14:textId="77777777" w:rsidR="00BE6029" w:rsidRDefault="00BE6029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242AC"/>
    <w:rsid w:val="00033385"/>
    <w:rsid w:val="0003745E"/>
    <w:rsid w:val="00042B0A"/>
    <w:rsid w:val="0006605C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10546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103B4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C6474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E6029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182B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B638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178BD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59989-D0B3-4DE7-ABA7-45FA33FEF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31</cp:revision>
  <cp:lastPrinted>2014-12-11T23:20:00Z</cp:lastPrinted>
  <dcterms:created xsi:type="dcterms:W3CDTF">2018-10-17T16:11:00Z</dcterms:created>
  <dcterms:modified xsi:type="dcterms:W3CDTF">2019-06-25T23:37:00Z</dcterms:modified>
</cp:coreProperties>
</file>