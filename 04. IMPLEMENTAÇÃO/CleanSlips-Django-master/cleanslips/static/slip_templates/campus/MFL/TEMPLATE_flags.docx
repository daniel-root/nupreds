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245156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245156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245156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245156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47FCF3EB" w:rsidR="001060E1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245156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9BD4CC6" w:rsidR="001060E1" w:rsidRPr="000304E2" w:rsidRDefault="001060E1" w:rsidP="00245156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0304E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4FE92E68" w14:textId="3FA639B4" w:rsidR="000304E2" w:rsidRDefault="000304E2" w:rsidP="00245156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670073C6" w14:textId="33165BD7" w:rsidR="000304E2" w:rsidRPr="000304E2" w:rsidRDefault="000304E2" w:rsidP="00245156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31A4E1EB" w14:textId="77777777" w:rsidR="001C1C39" w:rsidRDefault="001060E1" w:rsidP="0024515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0304E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2C53F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Moss Landing </w:t>
            </w:r>
          </w:p>
          <w:p w14:paraId="27865FD4" w14:textId="1853E551" w:rsidR="00932716" w:rsidRDefault="001C1C39" w:rsidP="0024515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              </w:t>
            </w: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Marine Laboratories, OAK</w:t>
            </w:r>
          </w:p>
          <w:p w14:paraId="71634D1A" w14:textId="77777777" w:rsidR="00932716" w:rsidRPr="00932716" w:rsidRDefault="00932716" w:rsidP="00245156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245156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62D38A02" w14:textId="77777777" w:rsidR="001060E1" w:rsidRDefault="000304E2" w:rsidP="00245156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54223C4F" w14:textId="77777777" w:rsidR="00A62629" w:rsidRDefault="00A62629" w:rsidP="00245156">
            <w:pPr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</w:p>
          <w:p w14:paraId="0A8D63EF" w14:textId="0961B46B" w:rsidR="00A62629" w:rsidRPr="00B458C4" w:rsidRDefault="001C1C39" w:rsidP="00245156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045316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48E0D" w14:textId="77777777" w:rsidR="00A051AE" w:rsidRDefault="00A051AE" w:rsidP="00D42A2C">
      <w:r>
        <w:separator/>
      </w:r>
    </w:p>
  </w:endnote>
  <w:endnote w:type="continuationSeparator" w:id="0">
    <w:p w14:paraId="265AEA25" w14:textId="77777777" w:rsidR="00A051AE" w:rsidRDefault="00A051AE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E305E" w14:textId="77777777" w:rsidR="00A051AE" w:rsidRDefault="00A051AE" w:rsidP="00D42A2C">
      <w:r>
        <w:separator/>
      </w:r>
    </w:p>
  </w:footnote>
  <w:footnote w:type="continuationSeparator" w:id="0">
    <w:p w14:paraId="1DA88C4B" w14:textId="77777777" w:rsidR="00A051AE" w:rsidRDefault="00A051AE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04E2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1C39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5156"/>
    <w:rsid w:val="0026122A"/>
    <w:rsid w:val="0026771E"/>
    <w:rsid w:val="002863E9"/>
    <w:rsid w:val="002A0AD4"/>
    <w:rsid w:val="002A3E31"/>
    <w:rsid w:val="002B5CF9"/>
    <w:rsid w:val="002C1298"/>
    <w:rsid w:val="002C4550"/>
    <w:rsid w:val="002C53FA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6E6D24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051AE"/>
    <w:rsid w:val="00A152D2"/>
    <w:rsid w:val="00A15918"/>
    <w:rsid w:val="00A1600C"/>
    <w:rsid w:val="00A21A0C"/>
    <w:rsid w:val="00A424EB"/>
    <w:rsid w:val="00A46396"/>
    <w:rsid w:val="00A56955"/>
    <w:rsid w:val="00A62629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4F1C5-ACA0-46EF-B868-16A6A4B1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30</cp:revision>
  <cp:lastPrinted>2014-12-11T23:20:00Z</cp:lastPrinted>
  <dcterms:created xsi:type="dcterms:W3CDTF">2018-10-17T16:11:00Z</dcterms:created>
  <dcterms:modified xsi:type="dcterms:W3CDTF">2019-06-26T00:07:00Z</dcterms:modified>
</cp:coreProperties>
</file>