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E8562B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E8562B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E8562B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E8562B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E8562B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E8562B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E8562B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71CFCBF" w14:textId="77777777" w:rsidR="001060E1" w:rsidRPr="00743980" w:rsidRDefault="001060E1" w:rsidP="00E8562B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t>Due Date:</w:t>
            </w:r>
          </w:p>
          <w:p w14:paraId="3E1917E2" w14:textId="77777777" w:rsidR="001060E1" w:rsidRPr="00743980" w:rsidRDefault="001060E1" w:rsidP="00E856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58FC409A" w:rsidR="00932716" w:rsidRDefault="001060E1" w:rsidP="00E856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913CD3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San Jose State </w:t>
            </w:r>
            <w:r w:rsidR="00EE7E6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913CD3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CSJ</w:t>
            </w:r>
            <w:r w:rsidR="00EE7E6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  <w:bookmarkStart w:id="0" w:name="_GoBack"/>
            <w:bookmarkEnd w:id="0"/>
          </w:p>
          <w:p w14:paraId="71634D1A" w14:textId="77777777" w:rsidR="00932716" w:rsidRPr="00932716" w:rsidRDefault="00932716" w:rsidP="00E8562B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E8562B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65A21531" w14:textId="77777777" w:rsidR="001060E1" w:rsidRDefault="001060E1" w:rsidP="00E8562B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0A4CF542" w:rsidR="001F00FC" w:rsidRPr="00B458C4" w:rsidRDefault="00913CD3" w:rsidP="00E8562B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4569A4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18C4A" w14:textId="77777777" w:rsidR="00707087" w:rsidRDefault="00707087" w:rsidP="00D42A2C">
      <w:r>
        <w:separator/>
      </w:r>
    </w:p>
  </w:endnote>
  <w:endnote w:type="continuationSeparator" w:id="0">
    <w:p w14:paraId="079351D2" w14:textId="77777777" w:rsidR="00707087" w:rsidRDefault="00707087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01D17" w14:textId="77777777" w:rsidR="00707087" w:rsidRDefault="00707087" w:rsidP="00D42A2C">
      <w:r>
        <w:separator/>
      </w:r>
    </w:p>
  </w:footnote>
  <w:footnote w:type="continuationSeparator" w:id="0">
    <w:p w14:paraId="51E9A25A" w14:textId="77777777" w:rsidR="00707087" w:rsidRDefault="00707087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00FC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07087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3CD3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BCE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8562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A2F7F-DD00-479D-BAD6-DFA76EA4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27</cp:revision>
  <cp:lastPrinted>2014-12-11T23:20:00Z</cp:lastPrinted>
  <dcterms:created xsi:type="dcterms:W3CDTF">2018-10-17T16:11:00Z</dcterms:created>
  <dcterms:modified xsi:type="dcterms:W3CDTF">2019-06-25T23:49:00Z</dcterms:modified>
</cp:coreProperties>
</file>