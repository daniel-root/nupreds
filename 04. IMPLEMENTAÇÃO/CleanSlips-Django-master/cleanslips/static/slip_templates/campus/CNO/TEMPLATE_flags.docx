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B36E8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1B36E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1B36E8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1B36E8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1B36E8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1B36E8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1B36E8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17FE0E55" w:rsidR="001060E1" w:rsidRPr="00A0384B" w:rsidRDefault="001060E1" w:rsidP="001B36E8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A0384B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7FC3CFC2" w:rsidR="00932716" w:rsidRDefault="001060E1" w:rsidP="001B36E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A23794">
              <w:t xml:space="preserve"> </w:t>
            </w:r>
            <w:r w:rsidR="00A23794" w:rsidRPr="00A237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</w:t>
            </w:r>
            <w:r w:rsidR="00EE6F39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SU</w:t>
            </w:r>
            <w:r w:rsidR="00A23794" w:rsidRPr="00A237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Northridge</w:t>
            </w:r>
            <w:bookmarkStart w:id="0" w:name="_GoBack"/>
            <w:bookmarkEnd w:id="0"/>
            <w:r w:rsidR="00A23794" w:rsidRPr="00A237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(CNO)</w:t>
            </w:r>
          </w:p>
          <w:p w14:paraId="71634D1A" w14:textId="77777777" w:rsidR="00932716" w:rsidRPr="00932716" w:rsidRDefault="00932716" w:rsidP="001B36E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1B36E8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1E764EF0" w14:textId="77777777" w:rsidR="001060E1" w:rsidRDefault="001060E1" w:rsidP="001B36E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603ED64D" w:rsidR="00444B4A" w:rsidRPr="00B458C4" w:rsidRDefault="00EE6F39" w:rsidP="001B36E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65B02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69FF3" w14:textId="77777777" w:rsidR="002D555B" w:rsidRDefault="002D555B" w:rsidP="00D42A2C">
      <w:r>
        <w:separator/>
      </w:r>
    </w:p>
  </w:endnote>
  <w:endnote w:type="continuationSeparator" w:id="0">
    <w:p w14:paraId="0EE403EC" w14:textId="77777777" w:rsidR="002D555B" w:rsidRDefault="002D555B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67A9C" w14:textId="77777777" w:rsidR="002D555B" w:rsidRDefault="002D555B" w:rsidP="00D42A2C">
      <w:r>
        <w:separator/>
      </w:r>
    </w:p>
  </w:footnote>
  <w:footnote w:type="continuationSeparator" w:id="0">
    <w:p w14:paraId="3BE0C678" w14:textId="77777777" w:rsidR="002D555B" w:rsidRDefault="002D555B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6E8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D555B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44B4A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030FF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84B"/>
    <w:rsid w:val="00A03E3F"/>
    <w:rsid w:val="00A152D2"/>
    <w:rsid w:val="00A15918"/>
    <w:rsid w:val="00A1600C"/>
    <w:rsid w:val="00A21A0C"/>
    <w:rsid w:val="00A23794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6F39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EC461-C22C-433D-A2F0-F0502081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29</cp:revision>
  <cp:lastPrinted>2014-12-11T23:20:00Z</cp:lastPrinted>
  <dcterms:created xsi:type="dcterms:W3CDTF">2018-10-17T16:11:00Z</dcterms:created>
  <dcterms:modified xsi:type="dcterms:W3CDTF">2019-06-25T23:34:00Z</dcterms:modified>
</cp:coreProperties>
</file>