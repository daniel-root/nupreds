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60E1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8178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8178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C81788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77777777" w:rsidR="001060E1" w:rsidRPr="00743980" w:rsidRDefault="001060E1" w:rsidP="00C8178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7403FFAD" w:rsidR="00932716" w:rsidRDefault="001060E1" w:rsidP="00EE7E6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begin"/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instrText xml:space="preserve"> MERGEFIELD  Campus_Name  \* MERGEFORMAT </w:instrTex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separate"/>
            </w:r>
            <w:r w:rsidR="00932716">
              <w:rPr>
                <w:rFonts w:ascii="Tahoma" w:eastAsia="Calibri" w:hAnsi="Tahoma" w:cs="Tahoma"/>
                <w:b/>
                <w:noProof/>
                <w:color w:val="D0202D"/>
                <w:sz w:val="24"/>
                <w:szCs w:val="24"/>
              </w:rPr>
              <w:t>«Campus_Name»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end"/>
            </w:r>
            <w:bookmarkStart w:id="0" w:name="_GoBack"/>
            <w:bookmarkEnd w:id="0"/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begin"/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instrText xml:space="preserve"> MERGEFIELD  Campus_Code  \* MERGEFORMAT </w:instrTex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separate"/>
            </w:r>
            <w:r w:rsidR="00932716">
              <w:rPr>
                <w:rFonts w:ascii="Tahoma" w:eastAsia="Calibri" w:hAnsi="Tahoma" w:cs="Tahoma"/>
                <w:b/>
                <w:noProof/>
                <w:color w:val="D0202D"/>
                <w:sz w:val="24"/>
                <w:szCs w:val="24"/>
              </w:rPr>
              <w:t>«Campus_Code»</w:t>
            </w:r>
            <w:r w:rsidR="0093271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fldChar w:fldCharType="end"/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93271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C8178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C8178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4432-A9F7-41E5-8CB9-2826B87B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24</cp:revision>
  <cp:lastPrinted>2014-12-11T23:20:00Z</cp:lastPrinted>
  <dcterms:created xsi:type="dcterms:W3CDTF">2018-10-17T16:11:00Z</dcterms:created>
  <dcterms:modified xsi:type="dcterms:W3CDTF">2018-11-07T22:32:00Z</dcterms:modified>
</cp:coreProperties>
</file>