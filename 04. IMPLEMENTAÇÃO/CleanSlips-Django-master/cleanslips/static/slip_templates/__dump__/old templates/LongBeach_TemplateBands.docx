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3721"/>
        <w:tblW w:w="9810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5"/>
        <w:gridCol w:w="4905"/>
      </w:tblGrid>
      <w:tr w:rsidR="00155AAF" w14:paraId="148F5CBE" w14:textId="77777777" w:rsidTr="00E066EA">
        <w:trPr>
          <w:cantSplit/>
          <w:trHeight w:hRule="exact" w:val="11876"/>
          <w:tblCellSpacing w:w="43" w:type="dxa"/>
        </w:trPr>
        <w:tc>
          <w:tcPr>
            <w:tcW w:w="4776" w:type="dxa"/>
          </w:tcPr>
          <w:p w14:paraId="148F5C96" w14:textId="77777777" w:rsidR="00155AAF" w:rsidRDefault="00155AAF" w:rsidP="00E066EA">
            <w:pPr>
              <w:ind w:right="153"/>
              <w:jc w:val="center"/>
              <w:rPr>
                <w:rFonts w:ascii="Tahoma" w:hAnsi="Tahoma" w:cs="Tahoma"/>
                <w:b/>
                <w:color w:val="FF0000"/>
                <w:sz w:val="32"/>
                <w:szCs w:val="32"/>
              </w:rPr>
            </w:pPr>
          </w:p>
          <w:p w14:paraId="148F5C97" w14:textId="77777777" w:rsidR="00155AAF" w:rsidRDefault="00C5233B" w:rsidP="00E066EA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148F5CEB" wp14:editId="148F5CEC">
                  <wp:extent cx="2133600" cy="1112520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F5C98" w14:textId="77777777" w:rsidR="00155AAF" w:rsidRDefault="00155AAF" w:rsidP="00E066EA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148F5C99" w14:textId="77777777" w:rsidR="00155AAF" w:rsidRPr="00743980" w:rsidRDefault="00155AAF" w:rsidP="00E066EA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F72EAB"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Krieger, Elizabeth</w:t>
            </w:r>
          </w:p>
          <w:p w14:paraId="148F5C9A" w14:textId="77777777" w:rsidR="00155AAF" w:rsidRPr="00743980" w:rsidRDefault="00155AAF" w:rsidP="00E066EA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F72EAB"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San Francisco</w:t>
            </w:r>
          </w:p>
          <w:p w14:paraId="148F5C9B" w14:textId="77777777" w:rsidR="00155AAF" w:rsidRPr="00743980" w:rsidRDefault="00155AAF" w:rsidP="00E066EA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F72EAB">
              <w:rPr>
                <w:rFonts w:ascii="Tahoma" w:hAnsi="Tahoma" w:cs="Tahoma"/>
                <w:noProof/>
                <w:color w:val="4E4D4B"/>
              </w:rPr>
              <w:t>Psychology of gender through the lens of</w:t>
            </w:r>
          </w:p>
          <w:p w14:paraId="148F5C9C" w14:textId="77777777" w:rsidR="00155AAF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F72EAB">
              <w:rPr>
                <w:rFonts w:ascii="Tahoma" w:hAnsi="Tahoma" w:cs="Tahoma"/>
                <w:noProof/>
                <w:color w:val="4E4D4B"/>
              </w:rPr>
              <w:t>Safdar, Saba,</w:t>
            </w:r>
          </w:p>
          <w:p w14:paraId="148F5C9D" w14:textId="77777777" w:rsidR="00155AAF" w:rsidRPr="00743980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148F5C9E" w14:textId="77777777" w:rsidR="00155AAF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F72EAB">
              <w:rPr>
                <w:rFonts w:ascii="Tahoma" w:hAnsi="Tahoma" w:cs="Tahoma"/>
                <w:noProof/>
                <w:color w:val="D0202D"/>
              </w:rPr>
              <w:t>[2nd Floor Stacks - BF692 .P79 2015]</w:t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148F5C9F" w14:textId="77777777" w:rsidR="00155AAF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F72EAB">
              <w:rPr>
                <w:rFonts w:ascii="Tahoma" w:hAnsi="Tahoma" w:cs="Tahoma"/>
                <w:noProof/>
                <w:color w:val="4E4D4B"/>
              </w:rPr>
              <w:t>2//01CALSSFR0011334</w:t>
            </w:r>
          </w:p>
          <w:p w14:paraId="148F5CA0" w14:textId="77777777" w:rsidR="00155AAF" w:rsidRPr="00BD0160" w:rsidRDefault="00155AAF" w:rsidP="00E066EA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148F5CA1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148F5CA2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148F5CA3" w14:textId="77777777" w:rsidR="00155AAF" w:rsidRPr="008B5236" w:rsidRDefault="00155AAF" w:rsidP="00E066EA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148F5CA4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(CSU Long Beach, CLO)</w:t>
            </w:r>
          </w:p>
          <w:p w14:paraId="148F5CA5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148F5CA6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148F5CA7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148F5CA8" w14:textId="77777777" w:rsidR="00155AAF" w:rsidRPr="00E066EA" w:rsidRDefault="00155AAF" w:rsidP="00E066EA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4E4D4B"/>
                <w:sz w:val="56"/>
                <w:szCs w:val="56"/>
              </w:rPr>
            </w:pPr>
            <w:r w:rsidRPr="00E066EA">
              <w:rPr>
                <w:rFonts w:ascii="Tahoma" w:eastAsia="Calibri" w:hAnsi="Tahoma" w:cs="Tahoma"/>
                <w:b/>
                <w:color w:val="D0202D"/>
                <w:sz w:val="56"/>
                <w:szCs w:val="56"/>
              </w:rPr>
              <w:t>Do Not Remove Book Strap</w:t>
            </w:r>
            <w:r w:rsidRPr="00E066EA">
              <w:rPr>
                <w:rFonts w:ascii="Tahoma" w:eastAsia="Calibri" w:hAnsi="Tahoma" w:cs="Tahoma"/>
                <w:b/>
                <w:sz w:val="56"/>
                <w:szCs w:val="56"/>
              </w:rPr>
              <w:br/>
            </w:r>
          </w:p>
          <w:p w14:paraId="148F5CA9" w14:textId="77777777" w:rsidR="00155AAF" w:rsidRPr="00B458C4" w:rsidRDefault="00155AAF" w:rsidP="00E066E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  <w:tc>
          <w:tcPr>
            <w:tcW w:w="4776" w:type="dxa"/>
          </w:tcPr>
          <w:p w14:paraId="148F5CAA" w14:textId="77777777" w:rsidR="00155AAF" w:rsidRDefault="00155AAF" w:rsidP="00E066EA">
            <w:pPr>
              <w:ind w:right="153"/>
              <w:jc w:val="center"/>
              <w:rPr>
                <w:rFonts w:ascii="Tahoma" w:hAnsi="Tahoma" w:cs="Tahoma"/>
                <w:b/>
                <w:color w:val="FF0000"/>
                <w:sz w:val="32"/>
                <w:szCs w:val="32"/>
              </w:rPr>
            </w:pPr>
          </w:p>
          <w:p w14:paraId="148F5CAB" w14:textId="77777777" w:rsidR="00155AAF" w:rsidRDefault="00C5233B" w:rsidP="00E066EA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148F5CED" wp14:editId="148F5CEE">
                  <wp:extent cx="2133600" cy="1112520"/>
                  <wp:effectExtent l="0" t="0" r="0" b="0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F5CAC" w14:textId="77777777" w:rsidR="00155AAF" w:rsidRDefault="00155AAF" w:rsidP="00E066EA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148F5CAD" w14:textId="77777777" w:rsidR="00155AAF" w:rsidRPr="00743980" w:rsidRDefault="00155AAF" w:rsidP="00E066EA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F72EAB"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Pantoja, Bianka</w:t>
            </w:r>
          </w:p>
          <w:p w14:paraId="148F5CAE" w14:textId="77777777" w:rsidR="00155AAF" w:rsidRPr="00743980" w:rsidRDefault="00155AAF" w:rsidP="00E066EA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F72EAB"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San Luis Obispo</w:t>
            </w:r>
          </w:p>
          <w:p w14:paraId="148F5CAF" w14:textId="77777777" w:rsidR="00155AAF" w:rsidRPr="00743980" w:rsidRDefault="00155AAF" w:rsidP="00E066EA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F72EAB">
              <w:rPr>
                <w:rFonts w:ascii="Tahoma" w:hAnsi="Tahoma" w:cs="Tahoma"/>
                <w:noProof/>
                <w:color w:val="4E4D4B"/>
              </w:rPr>
              <w:t>Europe and the people without history /</w:t>
            </w:r>
          </w:p>
          <w:p w14:paraId="148F5CB0" w14:textId="77777777" w:rsidR="00155AAF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F72EAB">
              <w:rPr>
                <w:rFonts w:ascii="Tahoma" w:hAnsi="Tahoma" w:cs="Tahoma"/>
                <w:noProof/>
                <w:color w:val="4E4D4B"/>
              </w:rPr>
              <w:t>Wolf, Eric R.,</w:t>
            </w:r>
          </w:p>
          <w:p w14:paraId="148F5CB1" w14:textId="77777777" w:rsidR="00155AAF" w:rsidRPr="00743980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148F5CB2" w14:textId="77777777" w:rsidR="00155AAF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F72EAB">
              <w:rPr>
                <w:rFonts w:ascii="Tahoma" w:hAnsi="Tahoma" w:cs="Tahoma"/>
                <w:noProof/>
                <w:color w:val="D0202D"/>
              </w:rPr>
              <w:t>[2nd Floor Stacks - D208 .W64 2010]</w:t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148F5CB3" w14:textId="77777777" w:rsidR="00155AAF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F72EAB">
              <w:rPr>
                <w:rFonts w:ascii="Tahoma" w:hAnsi="Tahoma" w:cs="Tahoma"/>
                <w:noProof/>
                <w:color w:val="4E4D4B"/>
              </w:rPr>
              <w:t>1//01CALSPSU0011326</w:t>
            </w:r>
          </w:p>
          <w:p w14:paraId="148F5CB4" w14:textId="77777777" w:rsidR="00155AAF" w:rsidRPr="00BD0160" w:rsidRDefault="00155AAF" w:rsidP="00E066EA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148F5CB5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bookmarkStart w:id="0" w:name="_GoBack"/>
            <w:bookmarkEnd w:id="0"/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148F5CB6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148F5CB7" w14:textId="77777777" w:rsidR="00155AAF" w:rsidRPr="008B5236" w:rsidRDefault="00155AAF" w:rsidP="00E066EA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148F5CB8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148F5CB9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Pr="00EB6A8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SU Long Beach</w:t>
            </w:r>
            <w:r w:rsidRPr="00EB6A8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, 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CLO</w:t>
            </w:r>
            <w:r w:rsidRPr="00EB6A8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148F5CBA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148F5CBB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148F5CBC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148F5CBD" w14:textId="77777777" w:rsidR="00155AAF" w:rsidRPr="00E066EA" w:rsidRDefault="00155AAF" w:rsidP="00E066EA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56"/>
                <w:szCs w:val="56"/>
              </w:rPr>
            </w:pPr>
            <w:r w:rsidRPr="00E066EA">
              <w:rPr>
                <w:rFonts w:ascii="Tahoma" w:eastAsia="Calibri" w:hAnsi="Tahoma" w:cs="Tahoma"/>
                <w:b/>
                <w:color w:val="D0202D"/>
                <w:sz w:val="56"/>
                <w:szCs w:val="56"/>
              </w:rPr>
              <w:t>Do Not Remove Book Strap</w:t>
            </w:r>
          </w:p>
        </w:tc>
      </w:tr>
    </w:tbl>
    <w:p w14:paraId="148F5CBF" w14:textId="77777777" w:rsidR="00155AAF" w:rsidRDefault="00155AAF">
      <w:pPr>
        <w:rPr>
          <w:vanish/>
        </w:rPr>
        <w:sectPr w:rsidR="00155AAF" w:rsidSect="00155AAF">
          <w:pgSz w:w="12240" w:h="20160" w:code="5"/>
          <w:pgMar w:top="720" w:right="230" w:bottom="0" w:left="317" w:header="720" w:footer="720" w:gutter="0"/>
          <w:paperSrc w:first="7" w:other="7"/>
          <w:pgNumType w:start="1"/>
          <w:cols w:space="720"/>
          <w:docGrid w:linePitch="272"/>
        </w:sectPr>
      </w:pPr>
    </w:p>
    <w:tbl>
      <w:tblPr>
        <w:tblpPr w:leftFromText="180" w:rightFromText="180" w:vertAnchor="page" w:horzAnchor="margin" w:tblpXSpec="center" w:tblpY="3721"/>
        <w:tblW w:w="9810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5"/>
        <w:gridCol w:w="4905"/>
      </w:tblGrid>
      <w:tr w:rsidR="00155AAF" w14:paraId="148F5CE8" w14:textId="77777777" w:rsidTr="00E066EA">
        <w:trPr>
          <w:cantSplit/>
          <w:trHeight w:hRule="exact" w:val="11876"/>
          <w:tblCellSpacing w:w="43" w:type="dxa"/>
        </w:trPr>
        <w:tc>
          <w:tcPr>
            <w:tcW w:w="4776" w:type="dxa"/>
          </w:tcPr>
          <w:p w14:paraId="148F5CC0" w14:textId="77777777" w:rsidR="00155AAF" w:rsidRDefault="00155AAF" w:rsidP="00E066EA">
            <w:pPr>
              <w:ind w:right="153"/>
              <w:jc w:val="center"/>
              <w:rPr>
                <w:rFonts w:ascii="Tahoma" w:hAnsi="Tahoma" w:cs="Tahoma"/>
                <w:b/>
                <w:color w:val="FF0000"/>
                <w:sz w:val="32"/>
                <w:szCs w:val="32"/>
              </w:rPr>
            </w:pPr>
          </w:p>
          <w:p w14:paraId="148F5CC1" w14:textId="77777777" w:rsidR="00155AAF" w:rsidRDefault="00C5233B" w:rsidP="00E066EA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148F5CEF" wp14:editId="148F5CF0">
                  <wp:extent cx="2133600" cy="1112520"/>
                  <wp:effectExtent l="0" t="0" r="0" b="0"/>
                  <wp:docPr id="3" name="Picture 3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F5CC2" w14:textId="77777777" w:rsidR="00155AAF" w:rsidRDefault="00155AAF" w:rsidP="00E066EA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148F5CC3" w14:textId="77777777" w:rsidR="00155AAF" w:rsidRPr="00743980" w:rsidRDefault="00155AAF" w:rsidP="00E066EA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F72EAB"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Paganelis, George</w:t>
            </w:r>
          </w:p>
          <w:p w14:paraId="148F5CC4" w14:textId="77777777" w:rsidR="00155AAF" w:rsidRPr="00743980" w:rsidRDefault="00155AAF" w:rsidP="00E066EA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F72EAB"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Sacramento</w:t>
            </w:r>
          </w:p>
          <w:p w14:paraId="148F5CC5" w14:textId="77777777" w:rsidR="00155AAF" w:rsidRPr="00743980" w:rsidRDefault="00155AAF" w:rsidP="00E066EA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F72EAB">
              <w:rPr>
                <w:rFonts w:ascii="Tahoma" w:hAnsi="Tahoma" w:cs="Tahoma"/>
                <w:noProof/>
                <w:color w:val="4E4D4B"/>
              </w:rPr>
              <w:t>Postethnic America : beyond multicultura</w:t>
            </w:r>
          </w:p>
          <w:p w14:paraId="148F5CC6" w14:textId="77777777" w:rsidR="00155AAF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F72EAB">
              <w:rPr>
                <w:rFonts w:ascii="Tahoma" w:hAnsi="Tahoma" w:cs="Tahoma"/>
                <w:noProof/>
                <w:color w:val="4E4D4B"/>
              </w:rPr>
              <w:t>Hollinger, David A.</w:t>
            </w:r>
          </w:p>
          <w:p w14:paraId="148F5CC7" w14:textId="77777777" w:rsidR="00155AAF" w:rsidRPr="00743980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 w:rsidRPr="00F72EAB">
              <w:rPr>
                <w:rFonts w:ascii="Tahoma" w:hAnsi="Tahoma" w:cs="Tahoma"/>
                <w:noProof/>
                <w:color w:val="4E4D4B"/>
              </w:rPr>
              <w:t>1</w:t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148F5CC8" w14:textId="77777777" w:rsidR="00155AAF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F72EAB">
              <w:rPr>
                <w:rFonts w:ascii="Tahoma" w:hAnsi="Tahoma" w:cs="Tahoma"/>
                <w:noProof/>
                <w:color w:val="D0202D"/>
              </w:rPr>
              <w:t>[2nd Floor Stacks - E184.A1 H64 2000]</w:t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148F5CC9" w14:textId="77777777" w:rsidR="00155AAF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F72EAB">
              <w:rPr>
                <w:rFonts w:ascii="Tahoma" w:hAnsi="Tahoma" w:cs="Tahoma"/>
                <w:noProof/>
                <w:color w:val="4E4D4B"/>
              </w:rPr>
              <w:t>2//01CALSUSL0003817</w:t>
            </w:r>
          </w:p>
          <w:p w14:paraId="148F5CCA" w14:textId="77777777" w:rsidR="00155AAF" w:rsidRPr="00BD0160" w:rsidRDefault="00155AAF" w:rsidP="00E066EA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148F5CCB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148F5CCC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148F5CCD" w14:textId="77777777" w:rsidR="00155AAF" w:rsidRPr="008B5236" w:rsidRDefault="00155AAF" w:rsidP="00E066EA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148F5CCE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(CSU Long Beach, CLO)</w:t>
            </w:r>
          </w:p>
          <w:p w14:paraId="148F5CCF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148F5CD0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148F5CD1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148F5CD2" w14:textId="77777777" w:rsidR="00155AAF" w:rsidRPr="00E066EA" w:rsidRDefault="00155AAF" w:rsidP="00E066EA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4E4D4B"/>
                <w:sz w:val="56"/>
                <w:szCs w:val="56"/>
              </w:rPr>
            </w:pPr>
            <w:r w:rsidRPr="00E066EA">
              <w:rPr>
                <w:rFonts w:ascii="Tahoma" w:eastAsia="Calibri" w:hAnsi="Tahoma" w:cs="Tahoma"/>
                <w:b/>
                <w:color w:val="D0202D"/>
                <w:sz w:val="56"/>
                <w:szCs w:val="56"/>
              </w:rPr>
              <w:t>Do Not Remove Book Strap</w:t>
            </w:r>
            <w:r w:rsidRPr="00E066EA">
              <w:rPr>
                <w:rFonts w:ascii="Tahoma" w:eastAsia="Calibri" w:hAnsi="Tahoma" w:cs="Tahoma"/>
                <w:b/>
                <w:sz w:val="56"/>
                <w:szCs w:val="56"/>
              </w:rPr>
              <w:br/>
            </w:r>
          </w:p>
          <w:p w14:paraId="148F5CD3" w14:textId="77777777" w:rsidR="00155AAF" w:rsidRPr="00B458C4" w:rsidRDefault="00155AAF" w:rsidP="00E066E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  <w:tc>
          <w:tcPr>
            <w:tcW w:w="4776" w:type="dxa"/>
          </w:tcPr>
          <w:p w14:paraId="148F5CD4" w14:textId="77777777" w:rsidR="00155AAF" w:rsidRDefault="00155AAF" w:rsidP="00E066EA">
            <w:pPr>
              <w:ind w:right="153"/>
              <w:jc w:val="center"/>
              <w:rPr>
                <w:rFonts w:ascii="Tahoma" w:hAnsi="Tahoma" w:cs="Tahoma"/>
                <w:b/>
                <w:color w:val="FF0000"/>
                <w:sz w:val="32"/>
                <w:szCs w:val="32"/>
              </w:rPr>
            </w:pPr>
          </w:p>
          <w:p w14:paraId="148F5CD5" w14:textId="77777777" w:rsidR="00155AAF" w:rsidRDefault="00C5233B" w:rsidP="00E066EA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148F5CF1" wp14:editId="148F5CF2">
                  <wp:extent cx="2133600" cy="1112520"/>
                  <wp:effectExtent l="0" t="0" r="0" b="0"/>
                  <wp:docPr id="4" name="Picture 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F5CD6" w14:textId="77777777" w:rsidR="00155AAF" w:rsidRDefault="00155AAF" w:rsidP="00E066EA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148F5CD7" w14:textId="77777777" w:rsidR="00155AAF" w:rsidRPr="00743980" w:rsidRDefault="00155AAF" w:rsidP="00E066EA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F72EAB"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Arroyo, Juan</w:t>
            </w:r>
          </w:p>
          <w:p w14:paraId="148F5CD8" w14:textId="77777777" w:rsidR="00155AAF" w:rsidRPr="00743980" w:rsidRDefault="00155AAF" w:rsidP="00E066EA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F72EAB"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Fullerton</w:t>
            </w:r>
          </w:p>
          <w:p w14:paraId="148F5CD9" w14:textId="77777777" w:rsidR="00155AAF" w:rsidRPr="00743980" w:rsidRDefault="00155AAF" w:rsidP="00E066EA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F72EAB">
              <w:rPr>
                <w:rFonts w:ascii="Tahoma" w:hAnsi="Tahoma" w:cs="Tahoma"/>
                <w:noProof/>
                <w:color w:val="4E4D4B"/>
              </w:rPr>
              <w:t>Redefining realness : my path to womanho</w:t>
            </w:r>
          </w:p>
          <w:p w14:paraId="148F5CDA" w14:textId="77777777" w:rsidR="00155AAF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F72EAB">
              <w:rPr>
                <w:rFonts w:ascii="Tahoma" w:hAnsi="Tahoma" w:cs="Tahoma"/>
                <w:noProof/>
                <w:color w:val="4E4D4B"/>
              </w:rPr>
              <w:t>Mock, Janet,</w:t>
            </w:r>
          </w:p>
          <w:p w14:paraId="148F5CDB" w14:textId="77777777" w:rsidR="00155AAF" w:rsidRPr="00743980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148F5CDC" w14:textId="77777777" w:rsidR="00155AAF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F72EAB">
              <w:rPr>
                <w:rFonts w:ascii="Tahoma" w:hAnsi="Tahoma" w:cs="Tahoma"/>
                <w:noProof/>
                <w:color w:val="D0202D"/>
              </w:rPr>
              <w:t>[3rd Floor Stacks - HQ77.8.M63 A3 2014]  [Reserve (Circ Desk) Faculty Copy - 3 days - Professor Kar, R.]</w:t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148F5CDD" w14:textId="77777777" w:rsidR="00155AAF" w:rsidRDefault="00155AAF" w:rsidP="00E066E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F72EAB">
              <w:rPr>
                <w:rFonts w:ascii="Tahoma" w:hAnsi="Tahoma" w:cs="Tahoma"/>
                <w:noProof/>
                <w:color w:val="4E4D4B"/>
              </w:rPr>
              <w:t>1//01CALSFUL0019564</w:t>
            </w:r>
          </w:p>
          <w:p w14:paraId="148F5CDE" w14:textId="77777777" w:rsidR="00155AAF" w:rsidRPr="00BD0160" w:rsidRDefault="00155AAF" w:rsidP="00E066EA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148F5CDF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148F5CE0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148F5CE1" w14:textId="77777777" w:rsidR="00155AAF" w:rsidRPr="008B5236" w:rsidRDefault="00155AAF" w:rsidP="00E066EA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148F5CE2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148F5CE3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Pr="00EB6A8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SU Long Beach</w:t>
            </w:r>
            <w:r w:rsidRPr="00EB6A8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, 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CLO</w:t>
            </w:r>
            <w:r w:rsidRPr="00EB6A8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148F5CE4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148F5CE5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148F5CE6" w14:textId="77777777" w:rsidR="00155AAF" w:rsidRDefault="00155AAF" w:rsidP="00E066E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148F5CE7" w14:textId="77777777" w:rsidR="00155AAF" w:rsidRPr="00E066EA" w:rsidRDefault="00155AAF" w:rsidP="00E066EA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56"/>
                <w:szCs w:val="56"/>
              </w:rPr>
            </w:pPr>
            <w:r w:rsidRPr="00E066EA">
              <w:rPr>
                <w:rFonts w:ascii="Tahoma" w:eastAsia="Calibri" w:hAnsi="Tahoma" w:cs="Tahoma"/>
                <w:b/>
                <w:color w:val="D0202D"/>
                <w:sz w:val="56"/>
                <w:szCs w:val="56"/>
              </w:rPr>
              <w:t>Do Not Remove Book Strap</w:t>
            </w:r>
          </w:p>
        </w:tc>
      </w:tr>
    </w:tbl>
    <w:p w14:paraId="148F5CE9" w14:textId="77777777" w:rsidR="00155AAF" w:rsidRDefault="00155AAF">
      <w:pPr>
        <w:rPr>
          <w:vanish/>
        </w:rPr>
        <w:sectPr w:rsidR="00155AAF" w:rsidSect="00155AAF">
          <w:pgSz w:w="12240" w:h="20160" w:code="5"/>
          <w:pgMar w:top="720" w:right="230" w:bottom="0" w:left="317" w:header="720" w:footer="720" w:gutter="0"/>
          <w:paperSrc w:first="7" w:other="7"/>
          <w:pgNumType w:start="1"/>
          <w:cols w:space="720"/>
          <w:docGrid w:linePitch="272"/>
        </w:sectPr>
      </w:pPr>
    </w:p>
    <w:p w14:paraId="148F5CEA" w14:textId="77777777" w:rsidR="00155AAF" w:rsidRDefault="00155AAF">
      <w:pPr>
        <w:rPr>
          <w:vanish/>
        </w:rPr>
      </w:pPr>
    </w:p>
    <w:sectPr w:rsidR="00155AAF" w:rsidSect="00155AAF">
      <w:type w:val="continuous"/>
      <w:pgSz w:w="12240" w:h="20160" w:code="5"/>
      <w:pgMar w:top="720" w:right="230" w:bottom="0" w:left="317" w:header="720" w:footer="720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F5CF5" w14:textId="77777777" w:rsidR="00155AAF" w:rsidRDefault="00155AAF" w:rsidP="00D42A2C">
      <w:r>
        <w:separator/>
      </w:r>
    </w:p>
  </w:endnote>
  <w:endnote w:type="continuationSeparator" w:id="0">
    <w:p w14:paraId="148F5CF6" w14:textId="77777777" w:rsidR="00155AAF" w:rsidRDefault="00155AAF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F5CF3" w14:textId="77777777" w:rsidR="00155AAF" w:rsidRDefault="00155AAF" w:rsidP="00D42A2C">
      <w:r>
        <w:separator/>
      </w:r>
    </w:p>
  </w:footnote>
  <w:footnote w:type="continuationSeparator" w:id="0">
    <w:p w14:paraId="148F5CF4" w14:textId="77777777" w:rsidR="00155AAF" w:rsidRDefault="00155AAF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02F79"/>
    <w:rsid w:val="00012057"/>
    <w:rsid w:val="00012534"/>
    <w:rsid w:val="0001624C"/>
    <w:rsid w:val="000314F4"/>
    <w:rsid w:val="00031DB9"/>
    <w:rsid w:val="00033ED1"/>
    <w:rsid w:val="0003557D"/>
    <w:rsid w:val="000358C9"/>
    <w:rsid w:val="0004757C"/>
    <w:rsid w:val="00071DE4"/>
    <w:rsid w:val="000756C2"/>
    <w:rsid w:val="00076A2B"/>
    <w:rsid w:val="00081A2A"/>
    <w:rsid w:val="000862EF"/>
    <w:rsid w:val="0008634A"/>
    <w:rsid w:val="00095021"/>
    <w:rsid w:val="000963DE"/>
    <w:rsid w:val="00096621"/>
    <w:rsid w:val="00096E52"/>
    <w:rsid w:val="000A013A"/>
    <w:rsid w:val="000A4A7A"/>
    <w:rsid w:val="000A5DD8"/>
    <w:rsid w:val="000A6DBF"/>
    <w:rsid w:val="000B7C97"/>
    <w:rsid w:val="000C7CB8"/>
    <w:rsid w:val="000D2808"/>
    <w:rsid w:val="000E2EF6"/>
    <w:rsid w:val="000E4FE4"/>
    <w:rsid w:val="000E7469"/>
    <w:rsid w:val="000F095A"/>
    <w:rsid w:val="00101D04"/>
    <w:rsid w:val="001103C6"/>
    <w:rsid w:val="00115E4E"/>
    <w:rsid w:val="00116EE0"/>
    <w:rsid w:val="00120816"/>
    <w:rsid w:val="00126C11"/>
    <w:rsid w:val="00131202"/>
    <w:rsid w:val="001417AD"/>
    <w:rsid w:val="00143A17"/>
    <w:rsid w:val="001550B4"/>
    <w:rsid w:val="00155AAF"/>
    <w:rsid w:val="00162FE0"/>
    <w:rsid w:val="001662CE"/>
    <w:rsid w:val="00170569"/>
    <w:rsid w:val="00183FC6"/>
    <w:rsid w:val="00190077"/>
    <w:rsid w:val="001934D4"/>
    <w:rsid w:val="001A014B"/>
    <w:rsid w:val="001C6B0D"/>
    <w:rsid w:val="001C6B6C"/>
    <w:rsid w:val="001D3F65"/>
    <w:rsid w:val="001E12CE"/>
    <w:rsid w:val="001E4A9C"/>
    <w:rsid w:val="001F1581"/>
    <w:rsid w:val="001F19B9"/>
    <w:rsid w:val="001F3F71"/>
    <w:rsid w:val="001F49AF"/>
    <w:rsid w:val="00214FF2"/>
    <w:rsid w:val="00217CAF"/>
    <w:rsid w:val="00221353"/>
    <w:rsid w:val="0022208A"/>
    <w:rsid w:val="00224B7F"/>
    <w:rsid w:val="0023199B"/>
    <w:rsid w:val="0023426A"/>
    <w:rsid w:val="00242330"/>
    <w:rsid w:val="00242C94"/>
    <w:rsid w:val="0024351E"/>
    <w:rsid w:val="00244FD1"/>
    <w:rsid w:val="00251B7C"/>
    <w:rsid w:val="002525C3"/>
    <w:rsid w:val="002603B1"/>
    <w:rsid w:val="0026122A"/>
    <w:rsid w:val="002616B0"/>
    <w:rsid w:val="0026771E"/>
    <w:rsid w:val="002740A6"/>
    <w:rsid w:val="002A3E3F"/>
    <w:rsid w:val="002B05CC"/>
    <w:rsid w:val="002B3E33"/>
    <w:rsid w:val="002B5CF9"/>
    <w:rsid w:val="002E1D45"/>
    <w:rsid w:val="003048DF"/>
    <w:rsid w:val="0030548F"/>
    <w:rsid w:val="00322889"/>
    <w:rsid w:val="00322CEE"/>
    <w:rsid w:val="00326FF8"/>
    <w:rsid w:val="003305F6"/>
    <w:rsid w:val="003369D3"/>
    <w:rsid w:val="00356EA9"/>
    <w:rsid w:val="0036019E"/>
    <w:rsid w:val="00360A82"/>
    <w:rsid w:val="00362133"/>
    <w:rsid w:val="003765F0"/>
    <w:rsid w:val="00377D38"/>
    <w:rsid w:val="00380B89"/>
    <w:rsid w:val="00381D96"/>
    <w:rsid w:val="00384140"/>
    <w:rsid w:val="003905CF"/>
    <w:rsid w:val="003A0B7C"/>
    <w:rsid w:val="003A1F5C"/>
    <w:rsid w:val="003A5F47"/>
    <w:rsid w:val="003B1820"/>
    <w:rsid w:val="003E482C"/>
    <w:rsid w:val="003F01CA"/>
    <w:rsid w:val="003F1634"/>
    <w:rsid w:val="003F38B1"/>
    <w:rsid w:val="00401C2D"/>
    <w:rsid w:val="00404CF9"/>
    <w:rsid w:val="00405F2E"/>
    <w:rsid w:val="004075C3"/>
    <w:rsid w:val="004121A1"/>
    <w:rsid w:val="00415EFE"/>
    <w:rsid w:val="00423320"/>
    <w:rsid w:val="004251CB"/>
    <w:rsid w:val="00426A69"/>
    <w:rsid w:val="00440786"/>
    <w:rsid w:val="0045066F"/>
    <w:rsid w:val="0045744A"/>
    <w:rsid w:val="00462F40"/>
    <w:rsid w:val="004647B2"/>
    <w:rsid w:val="004648D9"/>
    <w:rsid w:val="00467194"/>
    <w:rsid w:val="004B40A2"/>
    <w:rsid w:val="004C1615"/>
    <w:rsid w:val="004C2A2A"/>
    <w:rsid w:val="004F1DFE"/>
    <w:rsid w:val="004F7598"/>
    <w:rsid w:val="00503347"/>
    <w:rsid w:val="00504EAA"/>
    <w:rsid w:val="00516287"/>
    <w:rsid w:val="0052117E"/>
    <w:rsid w:val="005216DA"/>
    <w:rsid w:val="00537109"/>
    <w:rsid w:val="005539A2"/>
    <w:rsid w:val="0056748C"/>
    <w:rsid w:val="00580393"/>
    <w:rsid w:val="00581E83"/>
    <w:rsid w:val="0058352C"/>
    <w:rsid w:val="00584F0B"/>
    <w:rsid w:val="005851BD"/>
    <w:rsid w:val="0058677E"/>
    <w:rsid w:val="005B63E1"/>
    <w:rsid w:val="005C1BED"/>
    <w:rsid w:val="005C34AD"/>
    <w:rsid w:val="005C3D68"/>
    <w:rsid w:val="005C5396"/>
    <w:rsid w:val="005F74AE"/>
    <w:rsid w:val="005F7A7C"/>
    <w:rsid w:val="00604016"/>
    <w:rsid w:val="00612762"/>
    <w:rsid w:val="00624EF4"/>
    <w:rsid w:val="00633081"/>
    <w:rsid w:val="00645C8C"/>
    <w:rsid w:val="006504D4"/>
    <w:rsid w:val="006568EF"/>
    <w:rsid w:val="00662B45"/>
    <w:rsid w:val="006651DE"/>
    <w:rsid w:val="00665561"/>
    <w:rsid w:val="006709CB"/>
    <w:rsid w:val="00670CF8"/>
    <w:rsid w:val="00671D53"/>
    <w:rsid w:val="00694800"/>
    <w:rsid w:val="006A1D16"/>
    <w:rsid w:val="006A454F"/>
    <w:rsid w:val="006B196F"/>
    <w:rsid w:val="006E657E"/>
    <w:rsid w:val="006F78D3"/>
    <w:rsid w:val="00700C46"/>
    <w:rsid w:val="007014FC"/>
    <w:rsid w:val="00703F99"/>
    <w:rsid w:val="00705954"/>
    <w:rsid w:val="007154CF"/>
    <w:rsid w:val="00743980"/>
    <w:rsid w:val="0074792D"/>
    <w:rsid w:val="0075198E"/>
    <w:rsid w:val="007601A4"/>
    <w:rsid w:val="0076041E"/>
    <w:rsid w:val="00763450"/>
    <w:rsid w:val="00764CA2"/>
    <w:rsid w:val="0076641C"/>
    <w:rsid w:val="00771012"/>
    <w:rsid w:val="00773C3A"/>
    <w:rsid w:val="00776728"/>
    <w:rsid w:val="007825F3"/>
    <w:rsid w:val="00786175"/>
    <w:rsid w:val="00786711"/>
    <w:rsid w:val="00797F77"/>
    <w:rsid w:val="007A01DD"/>
    <w:rsid w:val="007A2336"/>
    <w:rsid w:val="007B1B87"/>
    <w:rsid w:val="007B1FB7"/>
    <w:rsid w:val="007B4EB9"/>
    <w:rsid w:val="007C6438"/>
    <w:rsid w:val="007C644F"/>
    <w:rsid w:val="007D0E62"/>
    <w:rsid w:val="007D29CA"/>
    <w:rsid w:val="007D2F92"/>
    <w:rsid w:val="007D6FB7"/>
    <w:rsid w:val="007D7DD7"/>
    <w:rsid w:val="007E3000"/>
    <w:rsid w:val="007E4055"/>
    <w:rsid w:val="007E4A39"/>
    <w:rsid w:val="007F372D"/>
    <w:rsid w:val="007F61FD"/>
    <w:rsid w:val="00801E9C"/>
    <w:rsid w:val="00816EC7"/>
    <w:rsid w:val="00821210"/>
    <w:rsid w:val="00843F0C"/>
    <w:rsid w:val="0084757F"/>
    <w:rsid w:val="008510E5"/>
    <w:rsid w:val="00851418"/>
    <w:rsid w:val="0085700E"/>
    <w:rsid w:val="0086012F"/>
    <w:rsid w:val="0087165B"/>
    <w:rsid w:val="00871A13"/>
    <w:rsid w:val="00873979"/>
    <w:rsid w:val="00877629"/>
    <w:rsid w:val="008872D2"/>
    <w:rsid w:val="008A2FDB"/>
    <w:rsid w:val="008A4017"/>
    <w:rsid w:val="008B3FD8"/>
    <w:rsid w:val="008B5236"/>
    <w:rsid w:val="008B7591"/>
    <w:rsid w:val="008C0459"/>
    <w:rsid w:val="008C1A4B"/>
    <w:rsid w:val="008C1B24"/>
    <w:rsid w:val="008C532F"/>
    <w:rsid w:val="008C6AE4"/>
    <w:rsid w:val="008C727C"/>
    <w:rsid w:val="008E63FC"/>
    <w:rsid w:val="00901456"/>
    <w:rsid w:val="009043FF"/>
    <w:rsid w:val="00904EB2"/>
    <w:rsid w:val="00912051"/>
    <w:rsid w:val="009216CF"/>
    <w:rsid w:val="009224ED"/>
    <w:rsid w:val="00923BB5"/>
    <w:rsid w:val="009365A4"/>
    <w:rsid w:val="009450DA"/>
    <w:rsid w:val="0095100D"/>
    <w:rsid w:val="00951384"/>
    <w:rsid w:val="00956B9F"/>
    <w:rsid w:val="009627F9"/>
    <w:rsid w:val="00992708"/>
    <w:rsid w:val="009A2A1F"/>
    <w:rsid w:val="009A5FA3"/>
    <w:rsid w:val="009B0E4A"/>
    <w:rsid w:val="009B3FA1"/>
    <w:rsid w:val="009C6182"/>
    <w:rsid w:val="009C769B"/>
    <w:rsid w:val="009D5A23"/>
    <w:rsid w:val="009D75F1"/>
    <w:rsid w:val="009F1EAD"/>
    <w:rsid w:val="00A0057E"/>
    <w:rsid w:val="00A031DC"/>
    <w:rsid w:val="00A03E3F"/>
    <w:rsid w:val="00A1203D"/>
    <w:rsid w:val="00A152D2"/>
    <w:rsid w:val="00A159D0"/>
    <w:rsid w:val="00A15AE2"/>
    <w:rsid w:val="00A1600C"/>
    <w:rsid w:val="00A21A0C"/>
    <w:rsid w:val="00A23CB2"/>
    <w:rsid w:val="00A56955"/>
    <w:rsid w:val="00A660E6"/>
    <w:rsid w:val="00A7023C"/>
    <w:rsid w:val="00A73601"/>
    <w:rsid w:val="00A80814"/>
    <w:rsid w:val="00A82774"/>
    <w:rsid w:val="00A82BD9"/>
    <w:rsid w:val="00A90530"/>
    <w:rsid w:val="00A943F6"/>
    <w:rsid w:val="00A96337"/>
    <w:rsid w:val="00AA2125"/>
    <w:rsid w:val="00AC007E"/>
    <w:rsid w:val="00AC1581"/>
    <w:rsid w:val="00AC2616"/>
    <w:rsid w:val="00AD313C"/>
    <w:rsid w:val="00AE4320"/>
    <w:rsid w:val="00AF2DFF"/>
    <w:rsid w:val="00AF782F"/>
    <w:rsid w:val="00B03D51"/>
    <w:rsid w:val="00B1462A"/>
    <w:rsid w:val="00B15C34"/>
    <w:rsid w:val="00B33CF1"/>
    <w:rsid w:val="00B374E0"/>
    <w:rsid w:val="00B37A77"/>
    <w:rsid w:val="00B42A8B"/>
    <w:rsid w:val="00B458C4"/>
    <w:rsid w:val="00B573AF"/>
    <w:rsid w:val="00B72EDA"/>
    <w:rsid w:val="00B763E1"/>
    <w:rsid w:val="00B77503"/>
    <w:rsid w:val="00B812B5"/>
    <w:rsid w:val="00B9181A"/>
    <w:rsid w:val="00BA324C"/>
    <w:rsid w:val="00BA3D7A"/>
    <w:rsid w:val="00BA5FAB"/>
    <w:rsid w:val="00BB3721"/>
    <w:rsid w:val="00BB728A"/>
    <w:rsid w:val="00BC1DB0"/>
    <w:rsid w:val="00BC5A73"/>
    <w:rsid w:val="00BD0160"/>
    <w:rsid w:val="00BF402A"/>
    <w:rsid w:val="00BF47F7"/>
    <w:rsid w:val="00C2220D"/>
    <w:rsid w:val="00C2591C"/>
    <w:rsid w:val="00C266D2"/>
    <w:rsid w:val="00C307EB"/>
    <w:rsid w:val="00C37E4E"/>
    <w:rsid w:val="00C42811"/>
    <w:rsid w:val="00C443BD"/>
    <w:rsid w:val="00C5233B"/>
    <w:rsid w:val="00C534E5"/>
    <w:rsid w:val="00C56F34"/>
    <w:rsid w:val="00C57335"/>
    <w:rsid w:val="00C636D1"/>
    <w:rsid w:val="00C71DD7"/>
    <w:rsid w:val="00C7724E"/>
    <w:rsid w:val="00C851CF"/>
    <w:rsid w:val="00C913B5"/>
    <w:rsid w:val="00C91A29"/>
    <w:rsid w:val="00C953EE"/>
    <w:rsid w:val="00CA0C0C"/>
    <w:rsid w:val="00CA6BCD"/>
    <w:rsid w:val="00CA7BEB"/>
    <w:rsid w:val="00CB7881"/>
    <w:rsid w:val="00CC5753"/>
    <w:rsid w:val="00CD664A"/>
    <w:rsid w:val="00CE1C37"/>
    <w:rsid w:val="00D04D7C"/>
    <w:rsid w:val="00D05ECA"/>
    <w:rsid w:val="00D13369"/>
    <w:rsid w:val="00D137FA"/>
    <w:rsid w:val="00D303C7"/>
    <w:rsid w:val="00D309BB"/>
    <w:rsid w:val="00D31E4F"/>
    <w:rsid w:val="00D42A2C"/>
    <w:rsid w:val="00D446F4"/>
    <w:rsid w:val="00D51A28"/>
    <w:rsid w:val="00D572FF"/>
    <w:rsid w:val="00D62BDC"/>
    <w:rsid w:val="00D82ACB"/>
    <w:rsid w:val="00D85475"/>
    <w:rsid w:val="00D867D5"/>
    <w:rsid w:val="00DA089E"/>
    <w:rsid w:val="00DA25FF"/>
    <w:rsid w:val="00DB5136"/>
    <w:rsid w:val="00DC09B9"/>
    <w:rsid w:val="00DC2230"/>
    <w:rsid w:val="00DC3479"/>
    <w:rsid w:val="00DC7977"/>
    <w:rsid w:val="00DD34EF"/>
    <w:rsid w:val="00DD7593"/>
    <w:rsid w:val="00DE0239"/>
    <w:rsid w:val="00DF1E09"/>
    <w:rsid w:val="00E05893"/>
    <w:rsid w:val="00E066EA"/>
    <w:rsid w:val="00E113D6"/>
    <w:rsid w:val="00E14679"/>
    <w:rsid w:val="00E16402"/>
    <w:rsid w:val="00E269CB"/>
    <w:rsid w:val="00E37096"/>
    <w:rsid w:val="00E46997"/>
    <w:rsid w:val="00E50F0F"/>
    <w:rsid w:val="00E56229"/>
    <w:rsid w:val="00E62A62"/>
    <w:rsid w:val="00E64C0D"/>
    <w:rsid w:val="00E758C7"/>
    <w:rsid w:val="00E76F7A"/>
    <w:rsid w:val="00E803BE"/>
    <w:rsid w:val="00E92E3E"/>
    <w:rsid w:val="00EA55F5"/>
    <w:rsid w:val="00EB19C8"/>
    <w:rsid w:val="00EB1A3A"/>
    <w:rsid w:val="00EB6A8A"/>
    <w:rsid w:val="00EB6B1D"/>
    <w:rsid w:val="00EC5DFB"/>
    <w:rsid w:val="00ED1344"/>
    <w:rsid w:val="00ED2A78"/>
    <w:rsid w:val="00EE0EB1"/>
    <w:rsid w:val="00EE5AEA"/>
    <w:rsid w:val="00EF1844"/>
    <w:rsid w:val="00EF5D22"/>
    <w:rsid w:val="00F01D46"/>
    <w:rsid w:val="00F05216"/>
    <w:rsid w:val="00F10152"/>
    <w:rsid w:val="00F14820"/>
    <w:rsid w:val="00F33E96"/>
    <w:rsid w:val="00F52E8C"/>
    <w:rsid w:val="00F61C70"/>
    <w:rsid w:val="00F63FA7"/>
    <w:rsid w:val="00F648CB"/>
    <w:rsid w:val="00F719AA"/>
    <w:rsid w:val="00F76790"/>
    <w:rsid w:val="00F81CE2"/>
    <w:rsid w:val="00F83928"/>
    <w:rsid w:val="00FA0736"/>
    <w:rsid w:val="00FA28F6"/>
    <w:rsid w:val="00FB11D3"/>
    <w:rsid w:val="00FC3315"/>
    <w:rsid w:val="00FC4036"/>
    <w:rsid w:val="00FC54F6"/>
    <w:rsid w:val="00FC6559"/>
    <w:rsid w:val="00FD598E"/>
    <w:rsid w:val="00FD5F6C"/>
    <w:rsid w:val="00FF1068"/>
    <w:rsid w:val="00FF2ED2"/>
    <w:rsid w:val="00FF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F5C96"/>
  <w15:chartTrackingRefBased/>
  <w15:docId w15:val="{20D6C2BA-99D8-44AC-AA12-DB15A7CA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F6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  <w:style w:type="paragraph" w:styleId="BalloonText">
    <w:name w:val="Balloon Text"/>
    <w:basedOn w:val="Normal"/>
    <w:link w:val="BalloonTextChar"/>
    <w:uiPriority w:val="99"/>
    <w:semiHidden/>
    <w:unhideWhenUsed/>
    <w:rsid w:val="005371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71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54FC8-6B09-4D99-B800-BDF0A6D2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2</TotalTime>
  <Pages>2</Pages>
  <Words>212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3</cp:revision>
  <cp:lastPrinted>2017-09-21T17:49:00Z</cp:lastPrinted>
  <dcterms:created xsi:type="dcterms:W3CDTF">2018-10-31T19:44:00Z</dcterms:created>
  <dcterms:modified xsi:type="dcterms:W3CDTF">2018-11-13T20:14:00Z</dcterms:modified>
</cp:coreProperties>
</file>